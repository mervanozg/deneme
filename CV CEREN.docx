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Tr="00AE7882">
        <w:trPr>
          <w:trHeight w:val="4410"/>
        </w:trPr>
        <w:tc>
          <w:tcPr>
            <w:tcW w:w="3600" w:type="dxa"/>
            <w:vAlign w:val="bottom"/>
          </w:tcPr>
          <w:p w:rsidR="009612A1" w:rsidRDefault="009612A1" w:rsidP="001B2ABD">
            <w:pPr>
              <w:tabs>
                <w:tab w:val="left" w:pos="990"/>
              </w:tabs>
              <w:jc w:val="center"/>
              <w:rPr>
                <w:noProof/>
                <w:lang w:eastAsia="tr-TR"/>
              </w:rPr>
            </w:pPr>
          </w:p>
          <w:p w:rsidR="001B2ABD" w:rsidRDefault="009612A1" w:rsidP="001B2ABD">
            <w:pPr>
              <w:tabs>
                <w:tab w:val="left" w:pos="990"/>
              </w:tabs>
              <w:jc w:val="center"/>
            </w:pPr>
            <w:r w:rsidRPr="009612A1">
              <w:rPr>
                <w:noProof/>
                <w:lang w:eastAsia="tr-TR"/>
              </w:rPr>
              <w:drawing>
                <wp:inline distT="0" distB="0" distL="0" distR="0" wp14:anchorId="3FF459A8" wp14:editId="3CFFBD56">
                  <wp:extent cx="1661747" cy="1780407"/>
                  <wp:effectExtent l="0" t="0" r="0" b="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7596"/>
                          <a:stretch/>
                        </pic:blipFill>
                        <pic:spPr bwMode="auto">
                          <a:xfrm>
                            <a:off x="0" y="0"/>
                            <a:ext cx="1721684" cy="1844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Default="00422782" w:rsidP="001B2ABD">
            <w:pPr>
              <w:pStyle w:val="KonuBal"/>
            </w:pPr>
            <w:r>
              <w:t>Z.cEREN ERDEM</w:t>
            </w:r>
          </w:p>
          <w:p w:rsidR="001B2ABD" w:rsidRDefault="00422782" w:rsidP="00422782">
            <w:pPr>
              <w:pStyle w:val="Altyaz"/>
            </w:pPr>
            <w:r>
              <w:rPr>
                <w:spacing w:val="0"/>
                <w:w w:val="100"/>
              </w:rPr>
              <w:t>GEOMATİK MÜHENDİSİ</w:t>
            </w:r>
          </w:p>
        </w:tc>
        <w:bookmarkStart w:id="0" w:name="_GoBack"/>
        <w:bookmarkEnd w:id="0"/>
      </w:tr>
      <w:tr w:rsidR="001B2ABD" w:rsidTr="00AE7882">
        <w:tc>
          <w:tcPr>
            <w:tcW w:w="3600" w:type="dxa"/>
          </w:tcPr>
          <w:sdt>
            <w:sdtPr>
              <w:id w:val="-1711873194"/>
              <w:placeholder>
                <w:docPart w:val="A19B3105B254493B95ECF2208A509E49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Balk3"/>
                </w:pPr>
                <w:r w:rsidRPr="00D5459D">
                  <w:rPr>
                    <w:lang w:bidi="tr-TR"/>
                  </w:rPr>
                  <w:t>Profil</w:t>
                </w:r>
              </w:p>
            </w:sdtContent>
          </w:sdt>
          <w:p w:rsidR="00036450" w:rsidRDefault="00036450" w:rsidP="009612A1"/>
          <w:p w:rsidR="00036450" w:rsidRDefault="00036450" w:rsidP="00036450"/>
          <w:sdt>
            <w:sdtPr>
              <w:id w:val="-1954003311"/>
              <w:placeholder>
                <w:docPart w:val="DBEFF0D9174C44EEA10730CA0329BF16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İletişim</w:t>
                </w:r>
              </w:p>
            </w:sdtContent>
          </w:sdt>
          <w:sdt>
            <w:sdtPr>
              <w:id w:val="1111563247"/>
              <w:placeholder>
                <w:docPart w:val="9229E118D17D4005BA08E5CEB58AA21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tr-TR"/>
                  </w:rPr>
                  <w:t>TELEFON:</w:t>
                </w:r>
              </w:p>
            </w:sdtContent>
          </w:sdt>
          <w:p w:rsidR="004D3011" w:rsidRDefault="009612A1" w:rsidP="004D3011">
            <w:r>
              <w:t>5534355514</w:t>
            </w:r>
          </w:p>
          <w:p w:rsidR="004D3011" w:rsidRPr="004D3011" w:rsidRDefault="004D3011" w:rsidP="004D3011"/>
          <w:p w:rsidR="004D3011" w:rsidRDefault="004D3011" w:rsidP="004D3011"/>
          <w:p w:rsidR="004D3011" w:rsidRDefault="004D3011" w:rsidP="004D3011"/>
          <w:p w:rsidR="004D3011" w:rsidRDefault="004D3011" w:rsidP="004D3011"/>
          <w:sdt>
            <w:sdtPr>
              <w:id w:val="-240260293"/>
              <w:placeholder>
                <w:docPart w:val="CEAF1C09480344668F86E575F93D010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tr-TR"/>
                  </w:rPr>
                  <w:t>E-POSTA:</w:t>
                </w:r>
              </w:p>
            </w:sdtContent>
          </w:sdt>
          <w:p w:rsidR="00036450" w:rsidRPr="00E4381A" w:rsidRDefault="009612A1" w:rsidP="004D3011">
            <w:pPr>
              <w:rPr>
                <w:rStyle w:val="Kpr"/>
              </w:rPr>
            </w:pPr>
            <w:r>
              <w:t>ceremvermez@gmail.com</w:t>
            </w:r>
          </w:p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0296B8C31E7F4F04BF50EE4891D29C5E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Balk2"/>
                </w:pPr>
                <w:r w:rsidRPr="00036450">
                  <w:rPr>
                    <w:lang w:bidi="tr-TR"/>
                  </w:rPr>
                  <w:t>EĞİTİM</w:t>
                </w:r>
              </w:p>
            </w:sdtContent>
          </w:sdt>
          <w:p w:rsidR="00036450" w:rsidRPr="00036450" w:rsidRDefault="00422782" w:rsidP="00B359E4">
            <w:pPr>
              <w:pStyle w:val="Balk4"/>
            </w:pPr>
            <w:proofErr w:type="spellStart"/>
            <w:r>
              <w:t>Güzelkent</w:t>
            </w:r>
            <w:proofErr w:type="spellEnd"/>
            <w:r>
              <w:t xml:space="preserve"> Anadolu Lisesi</w:t>
            </w:r>
          </w:p>
          <w:p w:rsidR="00036450" w:rsidRPr="00B359E4" w:rsidRDefault="00422782" w:rsidP="00B359E4">
            <w:pPr>
              <w:pStyle w:val="Tarih"/>
            </w:pPr>
            <w:r>
              <w:t>(09.2017</w:t>
            </w:r>
            <w:r w:rsidR="00036450" w:rsidRPr="00B359E4">
              <w:rPr>
                <w:lang w:bidi="tr-TR"/>
              </w:rPr>
              <w:t xml:space="preserve"> </w:t>
            </w:r>
            <w:r>
              <w:rPr>
                <w:lang w:bidi="tr-TR"/>
              </w:rPr>
              <w:t>–</w:t>
            </w:r>
            <w:r w:rsidR="00036450" w:rsidRPr="00B359E4">
              <w:rPr>
                <w:lang w:bidi="tr-TR"/>
              </w:rPr>
              <w:t xml:space="preserve"> </w:t>
            </w:r>
            <w:r>
              <w:t>06.2020)</w:t>
            </w:r>
          </w:p>
          <w:p w:rsidR="00036450" w:rsidRDefault="00036450" w:rsidP="00036450"/>
          <w:p w:rsidR="00036450" w:rsidRPr="00B359E4" w:rsidRDefault="00422782" w:rsidP="00B359E4">
            <w:pPr>
              <w:pStyle w:val="Balk4"/>
            </w:pPr>
            <w:r>
              <w:t>Hacettepe Üniversitesi</w:t>
            </w:r>
          </w:p>
          <w:p w:rsidR="00036450" w:rsidRDefault="00422782" w:rsidP="00B359E4">
            <w:pPr>
              <w:pStyle w:val="Tarih"/>
            </w:pPr>
            <w:r>
              <w:t>(09.2020</w:t>
            </w:r>
            <w:r w:rsidR="00036450" w:rsidRPr="00B359E4">
              <w:rPr>
                <w:lang w:bidi="tr-TR"/>
              </w:rPr>
              <w:t xml:space="preserve"> </w:t>
            </w:r>
            <w:r>
              <w:rPr>
                <w:lang w:bidi="tr-TR"/>
              </w:rPr>
              <w:t>–</w:t>
            </w:r>
            <w:r w:rsidR="00036450" w:rsidRPr="00B359E4">
              <w:rPr>
                <w:lang w:bidi="tr-TR"/>
              </w:rPr>
              <w:t xml:space="preserve"> </w:t>
            </w:r>
            <w:r>
              <w:t>devam ediyor)</w:t>
            </w:r>
          </w:p>
          <w:p w:rsidR="00422782" w:rsidRPr="00422782" w:rsidRDefault="00422782" w:rsidP="00422782">
            <w:r>
              <w:t xml:space="preserve">Hacettepe üniversitesi </w:t>
            </w:r>
            <w:proofErr w:type="spellStart"/>
            <w:r>
              <w:t>geomatik</w:t>
            </w:r>
            <w:proofErr w:type="spellEnd"/>
            <w:r>
              <w:t xml:space="preserve"> mühendisliği bölümünde 3. Sınıf öğrencisiyim</w:t>
            </w:r>
            <w:proofErr w:type="gramStart"/>
            <w:r>
              <w:t>..</w:t>
            </w:r>
            <w:proofErr w:type="gramEnd"/>
            <w:r>
              <w:t xml:space="preserve"> Ölçme bilgisi, programlama, </w:t>
            </w:r>
            <w:proofErr w:type="spellStart"/>
            <w:r>
              <w:t>fotogrometri</w:t>
            </w:r>
            <w:proofErr w:type="spellEnd"/>
            <w:r>
              <w:t xml:space="preserve">, </w:t>
            </w:r>
            <w:proofErr w:type="spellStart"/>
            <w:r>
              <w:t>gnss</w:t>
            </w:r>
            <w:proofErr w:type="spellEnd"/>
            <w:r>
              <w:t xml:space="preserve">, koordinat sistemleri ve </w:t>
            </w:r>
            <w:proofErr w:type="spellStart"/>
            <w:r>
              <w:t>kartografya</w:t>
            </w:r>
            <w:proofErr w:type="spellEnd"/>
            <w:r>
              <w:t xml:space="preserve"> </w:t>
            </w:r>
            <w:proofErr w:type="spellStart"/>
            <w:r>
              <w:t>gibii</w:t>
            </w:r>
            <w:proofErr w:type="spellEnd"/>
            <w:r>
              <w:t xml:space="preserve"> çoğu bölüm dersini aldım.</w:t>
            </w:r>
          </w:p>
          <w:p w:rsidR="00036450" w:rsidRDefault="00036450" w:rsidP="00036450"/>
          <w:sdt>
            <w:sdtPr>
              <w:id w:val="1001553383"/>
              <w:placeholder>
                <w:docPart w:val="36DE56123A03428AA4CE575724A93C98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Balk2"/>
                </w:pPr>
                <w:r w:rsidRPr="00036450">
                  <w:rPr>
                    <w:lang w:bidi="tr-TR"/>
                  </w:rPr>
                  <w:t>İŞ TECRÜBESİ</w:t>
                </w:r>
              </w:p>
            </w:sdtContent>
          </w:sdt>
          <w:p w:rsidR="00036450" w:rsidRDefault="00422782" w:rsidP="00B359E4">
            <w:pPr>
              <w:pStyle w:val="Balk4"/>
              <w:rPr>
                <w:bCs/>
              </w:rPr>
            </w:pPr>
            <w:proofErr w:type="spellStart"/>
            <w:r>
              <w:t>Başarsoft</w:t>
            </w:r>
            <w:proofErr w:type="spellEnd"/>
            <w:r>
              <w:t xml:space="preserve"> Bilgi Teknolojileri</w:t>
            </w:r>
            <w:r w:rsidR="00036450" w:rsidRPr="00036450">
              <w:rPr>
                <w:lang w:bidi="tr-TR"/>
              </w:rPr>
              <w:t xml:space="preserve">  </w:t>
            </w:r>
            <w:r>
              <w:rPr>
                <w:lang w:bidi="tr-TR"/>
              </w:rPr>
              <w:t>(</w:t>
            </w:r>
            <w:r>
              <w:t>stajyer)</w:t>
            </w:r>
          </w:p>
          <w:p w:rsidR="00036450" w:rsidRPr="00036450" w:rsidRDefault="00422782" w:rsidP="00B359E4">
            <w:pPr>
              <w:pStyle w:val="Tarih"/>
            </w:pPr>
            <w:r>
              <w:t>(07.2023 – 08.2023)</w:t>
            </w:r>
          </w:p>
          <w:p w:rsidR="004D3011" w:rsidRDefault="00422782" w:rsidP="00036450">
            <w:r>
              <w:t xml:space="preserve">Zorunlu 1 aylık stajımı </w:t>
            </w:r>
            <w:proofErr w:type="spellStart"/>
            <w:r>
              <w:t>Başarsoft’ta</w:t>
            </w:r>
            <w:proofErr w:type="spellEnd"/>
            <w:r>
              <w:t xml:space="preserve"> analiz ekibinde yazılım analisti olarak yaptım. Stajım boyu</w:t>
            </w:r>
            <w:r w:rsidR="009E5D81">
              <w:t xml:space="preserve">nca gereksinim raporu hazırlama ve SQL kullanımı konusunda kendimi geliştirdim. Girdiğim toplantılarda </w:t>
            </w:r>
            <w:proofErr w:type="spellStart"/>
            <w:r w:rsidR="009E5D81">
              <w:t>geomarketing</w:t>
            </w:r>
            <w:proofErr w:type="spellEnd"/>
            <w:r w:rsidR="009E5D81">
              <w:t xml:space="preserve"> hakkında detaylı bilgi sahibi oldum.</w:t>
            </w:r>
          </w:p>
          <w:p w:rsidR="004D3011" w:rsidRDefault="004D3011" w:rsidP="00036450"/>
          <w:sdt>
            <w:sdtPr>
              <w:id w:val="1669594239"/>
              <w:placeholder>
                <w:docPart w:val="E35D2DE037004DC1AC358D80E32EC356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Balk2"/>
                </w:pPr>
                <w:r w:rsidRPr="00036450">
                  <w:rPr>
                    <w:rStyle w:val="Balk2Char"/>
                    <w:b/>
                    <w:lang w:bidi="tr-TR"/>
                  </w:rPr>
                  <w:t>YETENEKLER</w:t>
                </w:r>
              </w:p>
            </w:sdtContent>
          </w:sdt>
          <w:p w:rsidR="00627AD7" w:rsidRDefault="006C3C3B" w:rsidP="00627AD7">
            <w:pPr>
              <w:rPr>
                <w:noProof/>
                <w:color w:val="000000" w:themeColor="text1"/>
                <w:lang w:eastAsia="tr-TR"/>
              </w:rPr>
            </w:pPr>
            <w:r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997786</wp:posOffset>
                      </wp:positionH>
                      <wp:positionV relativeFrom="paragraph">
                        <wp:posOffset>46489</wp:posOffset>
                      </wp:positionV>
                      <wp:extent cx="1399673" cy="83185"/>
                      <wp:effectExtent l="0" t="0" r="10160" b="12065"/>
                      <wp:wrapNone/>
                      <wp:docPr id="16" name="Dikdörtge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9673" cy="831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73802" id="Dikdörtgen 16" o:spid="_x0000_s1026" style="position:absolute;margin-left:78.55pt;margin-top:3.65pt;width:110.2pt;height: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" fillcolor="#94b6d2 [3204]" strokecolor="#345c7d [1604]" strokeweight="1pt"/>
                  </w:pict>
                </mc:Fallback>
              </mc:AlternateContent>
            </w:r>
            <w:r w:rsidR="00627AD7"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0AD5DC" wp14:editId="3CBB4C3D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48026</wp:posOffset>
                      </wp:positionV>
                      <wp:extent cx="1719330" cy="83712"/>
                      <wp:effectExtent l="0" t="0" r="14605" b="12065"/>
                      <wp:wrapNone/>
                      <wp:docPr id="1" name="Dikdörtg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330" cy="83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7AF80C" id="Dikdörtgen 1" o:spid="_x0000_s1026" style="position:absolute;margin-left:78pt;margin-top:3.8pt;width:135.4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" fillcolor="white [3212]" strokecolor="#345c7d [1604]" strokeweight="1pt"/>
                  </w:pict>
                </mc:Fallback>
              </mc:AlternateContent>
            </w:r>
            <w:r w:rsidR="009E5D81">
              <w:rPr>
                <w:noProof/>
                <w:color w:val="000000" w:themeColor="text1"/>
                <w:lang w:eastAsia="tr-TR"/>
              </w:rPr>
              <w:t>Python</w:t>
            </w:r>
          </w:p>
          <w:p w:rsidR="006C3C3B" w:rsidRPr="007B6E99" w:rsidRDefault="006C3C3B" w:rsidP="006C3C3B">
            <w:pPr>
              <w:pStyle w:val="Balk1"/>
              <w:shd w:val="clear" w:color="auto" w:fill="FFFFFF"/>
              <w:spacing w:before="0"/>
              <w:rPr>
                <w:rFonts w:ascii="Segoe UI" w:hAnsi="Segoe UI" w:cs="Segoe UI"/>
                <w:color w:val="1D2125"/>
                <w:sz w:val="8"/>
                <w:szCs w:val="8"/>
              </w:rPr>
            </w:pP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w:t>*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Computation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of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geodetic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azimuth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zenith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angles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in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local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ellipsoidal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system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.</w:t>
            </w: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w:t xml:space="preserve">              </w:t>
            </w:r>
          </w:p>
          <w:p w:rsidR="006C3C3B" w:rsidRPr="007B6E99" w:rsidRDefault="006C3C3B" w:rsidP="006C3C3B">
            <w:pPr>
              <w:pStyle w:val="Balk1"/>
              <w:shd w:val="clear" w:color="auto" w:fill="FFFFFF"/>
              <w:spacing w:before="0"/>
              <w:rPr>
                <w:rFonts w:ascii="Segoe UI" w:hAnsi="Segoe UI" w:cs="Segoe UI"/>
                <w:color w:val="1D2125"/>
                <w:sz w:val="8"/>
                <w:szCs w:val="8"/>
              </w:rPr>
            </w:pP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w:t>*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Calculation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of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the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GPS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satellite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position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using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the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navigation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message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precise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ephemeris</w:t>
            </w:r>
            <w:proofErr w:type="spellEnd"/>
            <w:r w:rsidRPr="007B6E99">
              <w:rPr>
                <w:rFonts w:ascii="Segoe UI" w:hAnsi="Segoe UI" w:cs="Segoe UI"/>
                <w:color w:val="1D2125"/>
                <w:sz w:val="8"/>
                <w:szCs w:val="8"/>
              </w:rPr>
              <w:t>.</w:t>
            </w:r>
          </w:p>
          <w:p w:rsidR="006C3C3B" w:rsidRPr="007B6E99" w:rsidRDefault="007B6E99" w:rsidP="006C3C3B">
            <w:pPr>
              <w:rPr>
                <w:sz w:val="8"/>
                <w:szCs w:val="8"/>
              </w:rPr>
            </w:pPr>
            <w:r w:rsidRPr="007B6E99">
              <w:rPr>
                <w:sz w:val="8"/>
                <w:szCs w:val="8"/>
              </w:rPr>
              <w:t>*</w:t>
            </w:r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I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developed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a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code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to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find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visualize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shortest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route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between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two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locations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provided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by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user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.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main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purpose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of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this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project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was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to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develop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a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code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that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could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be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used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in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various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contexts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such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as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travel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planning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,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route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optimization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,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geographic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analysis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.</w:t>
            </w:r>
          </w:p>
          <w:p w:rsidR="00036450" w:rsidRPr="006C3C3B" w:rsidRDefault="00036450" w:rsidP="00627AD7">
            <w:pPr>
              <w:rPr>
                <w:rFonts w:ascii="Times New Roman" w:hAnsi="Times New Roman" w:cs="Times New Roman"/>
                <w:noProof/>
                <w:color w:val="000000" w:themeColor="text1"/>
                <w:sz w:val="16"/>
                <w:szCs w:val="16"/>
                <w:lang w:eastAsia="tr-TR"/>
              </w:rPr>
            </w:pPr>
          </w:p>
          <w:p w:rsidR="009E5D81" w:rsidRDefault="006C3C3B" w:rsidP="00627AD7">
            <w:pPr>
              <w:rPr>
                <w:noProof/>
                <w:color w:val="000000" w:themeColor="text1"/>
                <w:lang w:eastAsia="tr-TR"/>
              </w:rPr>
            </w:pPr>
            <w:r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993341</wp:posOffset>
                      </wp:positionH>
                      <wp:positionV relativeFrom="paragraph">
                        <wp:posOffset>8456</wp:posOffset>
                      </wp:positionV>
                      <wp:extent cx="1066800" cy="80211"/>
                      <wp:effectExtent l="0" t="0" r="19050" b="15240"/>
                      <wp:wrapNone/>
                      <wp:docPr id="17" name="Dikdörtge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802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F876C" id="Dikdörtgen 17" o:spid="_x0000_s1026" style="position:absolute;margin-left:78.2pt;margin-top:.65pt;width:84pt;height: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" fillcolor="#94b6d2 [3204]" strokecolor="#345c7d [1604]" strokeweight="1pt"/>
                  </w:pict>
                </mc:Fallback>
              </mc:AlternateContent>
            </w:r>
            <w:r w:rsidR="00627AD7"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2966CF" wp14:editId="4B59DC67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6985</wp:posOffset>
                      </wp:positionV>
                      <wp:extent cx="1718945" cy="83185"/>
                      <wp:effectExtent l="0" t="0" r="14605" b="12065"/>
                      <wp:wrapNone/>
                      <wp:docPr id="11" name="Dikdörtge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8945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523EE" id="Dikdörtgen 11" o:spid="_x0000_s1026" style="position:absolute;margin-left:78pt;margin-top:.55pt;width:135.35pt;height: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" fillcolor="white [3212]" strokecolor="#345c7d [1604]" strokeweight="1pt"/>
                  </w:pict>
                </mc:Fallback>
              </mc:AlternateContent>
            </w:r>
            <w:r w:rsidR="009E5D81">
              <w:rPr>
                <w:noProof/>
                <w:color w:val="000000" w:themeColor="text1"/>
                <w:lang w:eastAsia="tr-TR"/>
              </w:rPr>
              <w:t>Qgis</w:t>
            </w:r>
          </w:p>
          <w:p w:rsidR="00627AD7" w:rsidRPr="007B6E99" w:rsidRDefault="007B6E99" w:rsidP="00627AD7">
            <w:pPr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</w:pP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w:t>*</w:t>
            </w:r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Using QGIS, I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developed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a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project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focusing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on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gathering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areas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for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Anadolu Yakası,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aid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collection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centers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,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priority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areas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for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initial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distribution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of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aid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in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event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of a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potential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earthquake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in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Istanbul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.</w:t>
            </w:r>
          </w:p>
          <w:p w:rsidR="007B6E99" w:rsidRDefault="007B6E99" w:rsidP="00627AD7">
            <w:pPr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</w:pPr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*</w:t>
            </w:r>
            <w:r w:rsidRPr="007B6E99">
              <w:rPr>
                <w:sz w:val="8"/>
                <w:szCs w:val="8"/>
              </w:rPr>
              <w:t xml:space="preserve"> </w:t>
            </w:r>
            <w:r w:rsidRPr="007B6E99">
              <w:rPr>
                <w:sz w:val="8"/>
                <w:szCs w:val="8"/>
              </w:rPr>
              <w:br/>
            </w:r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I'm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proficient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in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creating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thematic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maps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handling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tasks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like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map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projection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in QGIS.</w:t>
            </w:r>
          </w:p>
          <w:p w:rsidR="007B6E99" w:rsidRPr="007B6E99" w:rsidRDefault="007B6E99" w:rsidP="00627AD7">
            <w:pPr>
              <w:rPr>
                <w:noProof/>
                <w:color w:val="000000" w:themeColor="text1"/>
                <w:sz w:val="8"/>
                <w:szCs w:val="8"/>
                <w:lang w:eastAsia="tr-TR"/>
              </w:rPr>
            </w:pPr>
          </w:p>
          <w:p w:rsidR="009E5D81" w:rsidRDefault="006C3C3B" w:rsidP="00627AD7">
            <w:pPr>
              <w:rPr>
                <w:noProof/>
                <w:color w:val="000000" w:themeColor="text1"/>
                <w:lang w:eastAsia="tr-TR"/>
              </w:rPr>
            </w:pPr>
            <w:r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997786</wp:posOffset>
                      </wp:positionH>
                      <wp:positionV relativeFrom="paragraph">
                        <wp:posOffset>27205</wp:posOffset>
                      </wp:positionV>
                      <wp:extent cx="1082842" cy="83185"/>
                      <wp:effectExtent l="0" t="0" r="22225" b="12065"/>
                      <wp:wrapNone/>
                      <wp:docPr id="18" name="Dikdörtge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842" cy="831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F4014" id="Dikdörtgen 18" o:spid="_x0000_s1026" style="position:absolute;margin-left:78.55pt;margin-top:2.15pt;width:85.25pt;height: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" fillcolor="#94b6d2 [3204]" strokecolor="#345c7d [1604]" strokeweight="1pt"/>
                  </w:pict>
                </mc:Fallback>
              </mc:AlternateContent>
            </w:r>
            <w:r w:rsidR="00627AD7"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916E19" wp14:editId="44399B5C">
                      <wp:simplePos x="0" y="0"/>
                      <wp:positionH relativeFrom="column">
                        <wp:posOffset>998621</wp:posOffset>
                      </wp:positionH>
                      <wp:positionV relativeFrom="paragraph">
                        <wp:posOffset>28708</wp:posOffset>
                      </wp:positionV>
                      <wp:extent cx="1719330" cy="83712"/>
                      <wp:effectExtent l="0" t="0" r="14605" b="12065"/>
                      <wp:wrapNone/>
                      <wp:docPr id="13" name="Dikdörtg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330" cy="83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214363" id="Dikdörtgen 13" o:spid="_x0000_s1026" style="position:absolute;margin-left:78.65pt;margin-top:2.25pt;width:135.4pt;height: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" fillcolor="white [3212]" strokecolor="#345c7d [1604]" strokeweight="1pt"/>
                  </w:pict>
                </mc:Fallback>
              </mc:AlternateContent>
            </w:r>
            <w:r w:rsidR="009E5D81">
              <w:rPr>
                <w:noProof/>
                <w:color w:val="000000" w:themeColor="text1"/>
                <w:lang w:eastAsia="tr-TR"/>
              </w:rPr>
              <w:t>Agisoft</w:t>
            </w:r>
          </w:p>
          <w:p w:rsidR="00627AD7" w:rsidRPr="007B6E99" w:rsidRDefault="007B6E99" w:rsidP="00627AD7">
            <w:pPr>
              <w:rPr>
                <w:noProof/>
                <w:color w:val="000000" w:themeColor="text1"/>
                <w:sz w:val="8"/>
                <w:szCs w:val="8"/>
                <w:lang w:eastAsia="tr-TR"/>
              </w:rPr>
            </w:pP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w:t>*Create photogrammetric projects with Agisoft Metashape software using UAV images</w:t>
            </w:r>
          </w:p>
          <w:p w:rsidR="007B6E99" w:rsidRPr="007B6E99" w:rsidRDefault="007B6E99" w:rsidP="00627AD7">
            <w:pPr>
              <w:rPr>
                <w:noProof/>
                <w:color w:val="000000" w:themeColor="text1"/>
                <w:sz w:val="8"/>
                <w:szCs w:val="8"/>
                <w:lang w:eastAsia="tr-TR"/>
              </w:rPr>
            </w:pP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w:t>*Obtain photogrammetric products such as 3D models</w:t>
            </w:r>
          </w:p>
          <w:p w:rsidR="007B6E99" w:rsidRDefault="007B6E99" w:rsidP="00627AD7">
            <w:pPr>
              <w:rPr>
                <w:noProof/>
                <w:color w:val="000000" w:themeColor="text1"/>
                <w:sz w:val="8"/>
                <w:szCs w:val="8"/>
                <w:lang w:eastAsia="tr-TR"/>
              </w:rPr>
            </w:pP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w:t>* Perform the bundle block adjustment method</w:t>
            </w:r>
            <w:r>
              <w:rPr>
                <w:noProof/>
                <w:color w:val="000000" w:themeColor="text1"/>
                <w:sz w:val="8"/>
                <w:szCs w:val="8"/>
                <w:lang w:eastAsia="tr-TR"/>
              </w:rPr>
              <w:t>.</w:t>
            </w:r>
          </w:p>
          <w:p w:rsidR="007B6E99" w:rsidRPr="007B6E99" w:rsidRDefault="007B6E99" w:rsidP="00627AD7">
            <w:pPr>
              <w:rPr>
                <w:noProof/>
                <w:color w:val="000000" w:themeColor="text1"/>
                <w:sz w:val="8"/>
                <w:szCs w:val="8"/>
                <w:lang w:eastAsia="tr-TR"/>
              </w:rPr>
            </w:pPr>
          </w:p>
          <w:p w:rsidR="009E5D81" w:rsidRDefault="006C3C3B" w:rsidP="00627AD7">
            <w:pPr>
              <w:rPr>
                <w:noProof/>
                <w:color w:val="000000" w:themeColor="text1"/>
                <w:lang w:eastAsia="tr-TR"/>
              </w:rPr>
            </w:pPr>
            <w:r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997786</wp:posOffset>
                      </wp:positionH>
                      <wp:positionV relativeFrom="paragraph">
                        <wp:posOffset>15875</wp:posOffset>
                      </wp:positionV>
                      <wp:extent cx="1315452" cy="79174"/>
                      <wp:effectExtent l="0" t="0" r="18415" b="16510"/>
                      <wp:wrapNone/>
                      <wp:docPr id="19" name="Dikdörtg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452" cy="791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E81FAC" id="Dikdörtgen 19" o:spid="_x0000_s1026" style="position:absolute;margin-left:78.55pt;margin-top:1.25pt;width:103.6pt;height: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" fillcolor="#94b6d2 [3204]" strokecolor="#345c7d [1604]" strokeweight="1pt"/>
                  </w:pict>
                </mc:Fallback>
              </mc:AlternateContent>
            </w:r>
            <w:r w:rsidR="00627AD7"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3E70AC" wp14:editId="11756CCD">
                      <wp:simplePos x="0" y="0"/>
                      <wp:positionH relativeFrom="column">
                        <wp:posOffset>998622</wp:posOffset>
                      </wp:positionH>
                      <wp:positionV relativeFrom="paragraph">
                        <wp:posOffset>12666</wp:posOffset>
                      </wp:positionV>
                      <wp:extent cx="1719330" cy="83712"/>
                      <wp:effectExtent l="0" t="0" r="14605" b="12065"/>
                      <wp:wrapNone/>
                      <wp:docPr id="14" name="Dikdörtge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330" cy="83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B7377" id="Dikdörtgen 14" o:spid="_x0000_s1026" style="position:absolute;margin-left:78.65pt;margin-top:1pt;width:135.4pt;height: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" fillcolor="white [3212]" strokecolor="#345c7d [1604]" strokeweight="1pt"/>
                  </w:pict>
                </mc:Fallback>
              </mc:AlternateContent>
            </w:r>
            <w:r w:rsidR="009E5D81">
              <w:rPr>
                <w:noProof/>
                <w:color w:val="000000" w:themeColor="text1"/>
                <w:lang w:eastAsia="tr-TR"/>
              </w:rPr>
              <w:t>Total station</w:t>
            </w:r>
          </w:p>
          <w:p w:rsidR="009612A1" w:rsidRDefault="007B6E99" w:rsidP="00627AD7">
            <w:pPr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</w:pPr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I am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proficient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in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conducting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measurements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of Hacettepe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University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Faculty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of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Law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its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surroundings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using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total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station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,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level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,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and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GPS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equipment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.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Additionally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, I am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adept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at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performing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error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calculations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 xml:space="preserve"> post-</w:t>
            </w:r>
            <w:proofErr w:type="spellStart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measurements</w:t>
            </w:r>
            <w:proofErr w:type="spellEnd"/>
            <w:r w:rsidRPr="007B6E99">
              <w:rPr>
                <w:rFonts w:ascii="Segoe UI" w:hAnsi="Segoe UI" w:cs="Segoe UI"/>
                <w:color w:val="0D0D0D"/>
                <w:sz w:val="8"/>
                <w:szCs w:val="8"/>
                <w:shd w:val="clear" w:color="auto" w:fill="FFFFFF"/>
              </w:rPr>
              <w:t>.</w:t>
            </w:r>
          </w:p>
          <w:p w:rsidR="009612A1" w:rsidRDefault="009612A1" w:rsidP="00627AD7">
            <w:pPr>
              <w:rPr>
                <w:noProof/>
                <w:color w:val="000000" w:themeColor="text1"/>
                <w:sz w:val="8"/>
                <w:szCs w:val="8"/>
                <w:lang w:eastAsia="tr-TR"/>
              </w:rPr>
            </w:pPr>
          </w:p>
          <w:p w:rsidR="00627AD7" w:rsidRPr="007B6E99" w:rsidRDefault="00627AD7" w:rsidP="00627AD7">
            <w:pPr>
              <w:rPr>
                <w:noProof/>
                <w:color w:val="000000" w:themeColor="text1"/>
                <w:sz w:val="8"/>
                <w:szCs w:val="8"/>
                <w:lang w:eastAsia="tr-TR"/>
              </w:rPr>
            </w:pPr>
          </w:p>
          <w:p w:rsidR="009E5D81" w:rsidRDefault="009612A1" w:rsidP="00627AD7">
            <w:pPr>
              <w:rPr>
                <w:noProof/>
                <w:color w:val="000000" w:themeColor="text1"/>
                <w:lang w:eastAsia="tr-TR"/>
              </w:rPr>
            </w:pP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E94352" wp14:editId="78C8A51C">
                      <wp:simplePos x="0" y="0"/>
                      <wp:positionH relativeFrom="column">
                        <wp:posOffset>998676</wp:posOffset>
                      </wp:positionH>
                      <wp:positionV relativeFrom="paragraph">
                        <wp:posOffset>32573</wp:posOffset>
                      </wp:positionV>
                      <wp:extent cx="689810" cy="83185"/>
                      <wp:effectExtent l="0" t="0" r="15240" b="12065"/>
                      <wp:wrapNone/>
                      <wp:docPr id="20" name="Dikdörtg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810" cy="831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182660" id="Dikdörtgen 20" o:spid="_x0000_s1026" style="position:absolute;margin-left:78.65pt;margin-top:2.55pt;width:54.3pt;height: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" fillcolor="#94b6d2 [3204]" strokecolor="#345c7d [1604]" strokeweight="1pt"/>
                  </w:pict>
                </mc:Fallback>
              </mc:AlternateContent>
            </w:r>
            <w:r w:rsidRPr="007B6E99">
              <w:rPr>
                <w:noProof/>
                <w:color w:val="000000" w:themeColor="text1"/>
                <w:sz w:val="8"/>
                <w:szCs w:val="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8CA784" wp14:editId="46032647">
                      <wp:simplePos x="0" y="0"/>
                      <wp:positionH relativeFrom="column">
                        <wp:posOffset>993050</wp:posOffset>
                      </wp:positionH>
                      <wp:positionV relativeFrom="paragraph">
                        <wp:posOffset>22225</wp:posOffset>
                      </wp:positionV>
                      <wp:extent cx="1719330" cy="83712"/>
                      <wp:effectExtent l="0" t="0" r="14605" b="12065"/>
                      <wp:wrapNone/>
                      <wp:docPr id="15" name="Dikdörtge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330" cy="83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678BB0" id="Dikdörtgen 15" o:spid="_x0000_s1026" style="position:absolute;margin-left:78.2pt;margin-top:1.75pt;width:135.4pt;height: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" fillcolor="white [3212]" strokecolor="#345c7d [1604]" strokeweight="1pt"/>
                  </w:pict>
                </mc:Fallback>
              </mc:AlternateContent>
            </w:r>
            <w:r w:rsidR="009E5D81">
              <w:rPr>
                <w:noProof/>
                <w:color w:val="000000" w:themeColor="text1"/>
                <w:lang w:eastAsia="tr-TR"/>
              </w:rPr>
              <w:t>Sql</w:t>
            </w:r>
          </w:p>
          <w:p w:rsidR="009E5D81" w:rsidRPr="009E5D81" w:rsidRDefault="009E5D81" w:rsidP="004D3011">
            <w:pPr>
              <w:rPr>
                <w:noProof/>
                <w:color w:val="000000" w:themeColor="text1"/>
                <w:lang w:eastAsia="tr-TR"/>
              </w:rPr>
            </w:pPr>
          </w:p>
        </w:tc>
      </w:tr>
    </w:tbl>
    <w:p w:rsidR="00627AD7" w:rsidRDefault="00627AD7" w:rsidP="000C45FF">
      <w:pPr>
        <w:tabs>
          <w:tab w:val="left" w:pos="990"/>
        </w:tabs>
      </w:pPr>
    </w:p>
    <w:p w:rsidR="0043117B" w:rsidRDefault="008D51B1" w:rsidP="000C45FF">
      <w:pPr>
        <w:tabs>
          <w:tab w:val="left" w:pos="990"/>
        </w:tabs>
      </w:pPr>
    </w:p>
    <w:sectPr w:rsidR="0043117B" w:rsidSect="00AE7882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1B1" w:rsidRDefault="008D51B1" w:rsidP="000C45FF">
      <w:r>
        <w:separator/>
      </w:r>
    </w:p>
  </w:endnote>
  <w:endnote w:type="continuationSeparator" w:id="0">
    <w:p w:rsidR="008D51B1" w:rsidRDefault="008D51B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1B1" w:rsidRDefault="008D51B1" w:rsidP="000C45FF">
      <w:r>
        <w:separator/>
      </w:r>
    </w:p>
  </w:footnote>
  <w:footnote w:type="continuationSeparator" w:id="0">
    <w:p w:rsidR="008D51B1" w:rsidRDefault="008D51B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82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22782"/>
    <w:rsid w:val="00445947"/>
    <w:rsid w:val="004813B3"/>
    <w:rsid w:val="00496591"/>
    <w:rsid w:val="004C63E4"/>
    <w:rsid w:val="004D3011"/>
    <w:rsid w:val="005262AC"/>
    <w:rsid w:val="00554B8C"/>
    <w:rsid w:val="005E39D5"/>
    <w:rsid w:val="00600670"/>
    <w:rsid w:val="0062123A"/>
    <w:rsid w:val="00627AD7"/>
    <w:rsid w:val="00646E75"/>
    <w:rsid w:val="006771D0"/>
    <w:rsid w:val="006C3C3B"/>
    <w:rsid w:val="00715FCB"/>
    <w:rsid w:val="00743101"/>
    <w:rsid w:val="007775E1"/>
    <w:rsid w:val="007867A0"/>
    <w:rsid w:val="007927F5"/>
    <w:rsid w:val="007B6E99"/>
    <w:rsid w:val="00802CA0"/>
    <w:rsid w:val="008D51B1"/>
    <w:rsid w:val="00901F07"/>
    <w:rsid w:val="009260CD"/>
    <w:rsid w:val="00952C25"/>
    <w:rsid w:val="009612A1"/>
    <w:rsid w:val="009E5D81"/>
    <w:rsid w:val="00A2118D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19EE"/>
    <w:rsid w:val="00D2522B"/>
    <w:rsid w:val="00D422DE"/>
    <w:rsid w:val="00D5459D"/>
    <w:rsid w:val="00D937C9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ster\AppData\Roaming\Microsoft\&#350;ablonlar\Mavi%20gri%20&#246;zge&#231;mi&#3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9B3105B254493B95ECF2208A509E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5729FA-051E-482F-BEAC-E80D9295DAA6}"/>
      </w:docPartPr>
      <w:docPartBody>
        <w:p w:rsidR="00000000" w:rsidRDefault="009E0960">
          <w:pPr>
            <w:pStyle w:val="A19B3105B254493B95ECF2208A509E49"/>
          </w:pPr>
          <w:r w:rsidRPr="00D5459D">
            <w:rPr>
              <w:lang w:bidi="tr-TR"/>
            </w:rPr>
            <w:t>Profil</w:t>
          </w:r>
        </w:p>
      </w:docPartBody>
    </w:docPart>
    <w:docPart>
      <w:docPartPr>
        <w:name w:val="DBEFF0D9174C44EEA10730CA0329BF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28133F-6126-480A-8531-F22D9B907D82}"/>
      </w:docPartPr>
      <w:docPartBody>
        <w:p w:rsidR="00000000" w:rsidRDefault="009E0960">
          <w:pPr>
            <w:pStyle w:val="DBEFF0D9174C44EEA10730CA0329BF16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9229E118D17D4005BA08E5CEB58AA2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C2803C-CFE5-499E-901F-1DB8BD39D5C1}"/>
      </w:docPartPr>
      <w:docPartBody>
        <w:p w:rsidR="00000000" w:rsidRDefault="009E0960">
          <w:pPr>
            <w:pStyle w:val="9229E118D17D4005BA08E5CEB58AA217"/>
          </w:pPr>
          <w:r w:rsidRPr="004D3011">
            <w:rPr>
              <w:lang w:bidi="tr-TR"/>
            </w:rPr>
            <w:t>TELEFON:</w:t>
          </w:r>
        </w:p>
      </w:docPartBody>
    </w:docPart>
    <w:docPart>
      <w:docPartPr>
        <w:name w:val="CEAF1C09480344668F86E575F93D01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C1FC9C-2A29-4DBF-9A90-815D6E6F43EE}"/>
      </w:docPartPr>
      <w:docPartBody>
        <w:p w:rsidR="00000000" w:rsidRDefault="009E0960">
          <w:pPr>
            <w:pStyle w:val="CEAF1C09480344668F86E575F93D010C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0296B8C31E7F4F04BF50EE4891D29C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38F36D-CDF8-4797-B012-A9A99C97DD98}"/>
      </w:docPartPr>
      <w:docPartBody>
        <w:p w:rsidR="00000000" w:rsidRDefault="009E0960">
          <w:pPr>
            <w:pStyle w:val="0296B8C31E7F4F04BF50EE4891D29C5E"/>
          </w:pPr>
          <w:r w:rsidRPr="00036450">
            <w:rPr>
              <w:lang w:bidi="tr-TR"/>
            </w:rPr>
            <w:t>EĞİTİM</w:t>
          </w:r>
        </w:p>
      </w:docPartBody>
    </w:docPart>
    <w:docPart>
      <w:docPartPr>
        <w:name w:val="36DE56123A03428AA4CE575724A93C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FB7BF9-AE00-4FAB-AEB1-4E44A0DCD1E6}"/>
      </w:docPartPr>
      <w:docPartBody>
        <w:p w:rsidR="00000000" w:rsidRDefault="009E0960">
          <w:pPr>
            <w:pStyle w:val="36DE56123A03428AA4CE575724A93C98"/>
          </w:pPr>
          <w:r w:rsidRPr="00036450">
            <w:rPr>
              <w:lang w:bidi="tr-TR"/>
            </w:rPr>
            <w:t>İŞ TECRÜBESİ</w:t>
          </w:r>
        </w:p>
      </w:docPartBody>
    </w:docPart>
    <w:docPart>
      <w:docPartPr>
        <w:name w:val="E35D2DE037004DC1AC358D80E32EC3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E3FA09-4BF0-4C42-A4CC-2282157883F1}"/>
      </w:docPartPr>
      <w:docPartBody>
        <w:p w:rsidR="00000000" w:rsidRDefault="009E0960">
          <w:pPr>
            <w:pStyle w:val="E35D2DE037004DC1AC358D80E32EC356"/>
          </w:pPr>
          <w:r w:rsidRPr="00036450">
            <w:rPr>
              <w:rStyle w:val="Balk2Char"/>
              <w:lang w:bidi="tr-TR"/>
            </w:rPr>
            <w:t>YETENEKLER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60"/>
    <w:rsid w:val="009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9E170755CAD49FA9E78198CB8CEED00">
    <w:name w:val="19E170755CAD49FA9E78198CB8CEED00"/>
  </w:style>
  <w:style w:type="paragraph" w:customStyle="1" w:styleId="5CA713DBD8AB403DA2BFD6B1F438FC7B">
    <w:name w:val="5CA713DBD8AB403DA2BFD6B1F438FC7B"/>
  </w:style>
  <w:style w:type="paragraph" w:customStyle="1" w:styleId="A19B3105B254493B95ECF2208A509E49">
    <w:name w:val="A19B3105B254493B95ECF2208A509E49"/>
  </w:style>
  <w:style w:type="paragraph" w:customStyle="1" w:styleId="468BC9A6654D4B7AB722D502D6D296AD">
    <w:name w:val="468BC9A6654D4B7AB722D502D6D296AD"/>
  </w:style>
  <w:style w:type="paragraph" w:customStyle="1" w:styleId="DBEFF0D9174C44EEA10730CA0329BF16">
    <w:name w:val="DBEFF0D9174C44EEA10730CA0329BF16"/>
  </w:style>
  <w:style w:type="paragraph" w:customStyle="1" w:styleId="9229E118D17D4005BA08E5CEB58AA217">
    <w:name w:val="9229E118D17D4005BA08E5CEB58AA217"/>
  </w:style>
  <w:style w:type="paragraph" w:customStyle="1" w:styleId="B0DB98EE48F34D71963E3D416413CCDA">
    <w:name w:val="B0DB98EE48F34D71963E3D416413CCDA"/>
  </w:style>
  <w:style w:type="paragraph" w:customStyle="1" w:styleId="BF3833905F354CE380204F254F961F16">
    <w:name w:val="BF3833905F354CE380204F254F961F16"/>
  </w:style>
  <w:style w:type="paragraph" w:customStyle="1" w:styleId="AA40D32FF05C4AD3899CB90E809CA896">
    <w:name w:val="AA40D32FF05C4AD3899CB90E809CA896"/>
  </w:style>
  <w:style w:type="paragraph" w:customStyle="1" w:styleId="CEAF1C09480344668F86E575F93D010C">
    <w:name w:val="CEAF1C09480344668F86E575F93D010C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B3E37D530820463CB1485122B537C4C2">
    <w:name w:val="B3E37D530820463CB1485122B537C4C2"/>
  </w:style>
  <w:style w:type="paragraph" w:customStyle="1" w:styleId="5D20442E10324BDB8D00C98892A55BD0">
    <w:name w:val="5D20442E10324BDB8D00C98892A55BD0"/>
  </w:style>
  <w:style w:type="paragraph" w:customStyle="1" w:styleId="2019B3A1FD3549F0ABA8B147E2239D54">
    <w:name w:val="2019B3A1FD3549F0ABA8B147E2239D54"/>
  </w:style>
  <w:style w:type="paragraph" w:customStyle="1" w:styleId="046D7184028B49E8B61E97BA824EA850">
    <w:name w:val="046D7184028B49E8B61E97BA824EA850"/>
  </w:style>
  <w:style w:type="paragraph" w:customStyle="1" w:styleId="23465E99424E44F8B8593967C8019848">
    <w:name w:val="23465E99424E44F8B8593967C8019848"/>
  </w:style>
  <w:style w:type="paragraph" w:customStyle="1" w:styleId="4ABD191091ED45F5ACF7E43F763DF64D">
    <w:name w:val="4ABD191091ED45F5ACF7E43F763DF64D"/>
  </w:style>
  <w:style w:type="paragraph" w:customStyle="1" w:styleId="0296B8C31E7F4F04BF50EE4891D29C5E">
    <w:name w:val="0296B8C31E7F4F04BF50EE4891D29C5E"/>
  </w:style>
  <w:style w:type="paragraph" w:customStyle="1" w:styleId="3BCBBBD87A3443D5854B2E4242BCAAC7">
    <w:name w:val="3BCBBBD87A3443D5854B2E4242BCAAC7"/>
  </w:style>
  <w:style w:type="paragraph" w:customStyle="1" w:styleId="1A74D32B764B4CE3ABBE5A1C3A91FC56">
    <w:name w:val="1A74D32B764B4CE3ABBE5A1C3A91FC56"/>
  </w:style>
  <w:style w:type="paragraph" w:customStyle="1" w:styleId="2404813F94CE403EB7449AC16E0768EB">
    <w:name w:val="2404813F94CE403EB7449AC16E0768EB"/>
  </w:style>
  <w:style w:type="paragraph" w:customStyle="1" w:styleId="45C16231497D4F6F96170518806207E8">
    <w:name w:val="45C16231497D4F6F96170518806207E8"/>
  </w:style>
  <w:style w:type="paragraph" w:customStyle="1" w:styleId="6094B86EC19D455F9B4FBEF40C91E3A2">
    <w:name w:val="6094B86EC19D455F9B4FBEF40C91E3A2"/>
  </w:style>
  <w:style w:type="paragraph" w:customStyle="1" w:styleId="4401676F81F140C0B0636EF61CC55B12">
    <w:name w:val="4401676F81F140C0B0636EF61CC55B12"/>
  </w:style>
  <w:style w:type="paragraph" w:customStyle="1" w:styleId="4CA31FDE5B8F43E8920D97237BBEFBD3">
    <w:name w:val="4CA31FDE5B8F43E8920D97237BBEFBD3"/>
  </w:style>
  <w:style w:type="paragraph" w:customStyle="1" w:styleId="36DE56123A03428AA4CE575724A93C98">
    <w:name w:val="36DE56123A03428AA4CE575724A93C98"/>
  </w:style>
  <w:style w:type="paragraph" w:customStyle="1" w:styleId="1F62EB3629C84A299B23507576A061FB">
    <w:name w:val="1F62EB3629C84A299B23507576A061FB"/>
  </w:style>
  <w:style w:type="paragraph" w:customStyle="1" w:styleId="28DDDC9AB77244319035B4C5A665787A">
    <w:name w:val="28DDDC9AB77244319035B4C5A665787A"/>
  </w:style>
  <w:style w:type="paragraph" w:customStyle="1" w:styleId="5CE7A1B2E050481CAA37FD632B5AEB5A">
    <w:name w:val="5CE7A1B2E050481CAA37FD632B5AEB5A"/>
  </w:style>
  <w:style w:type="paragraph" w:customStyle="1" w:styleId="26AF9372A1874C059AB4D8CA69A6AEAB">
    <w:name w:val="26AF9372A1874C059AB4D8CA69A6AEAB"/>
  </w:style>
  <w:style w:type="paragraph" w:customStyle="1" w:styleId="10D25134DF1B41669448B4C7B612ABF4">
    <w:name w:val="10D25134DF1B41669448B4C7B612ABF4"/>
  </w:style>
  <w:style w:type="paragraph" w:customStyle="1" w:styleId="28F01D73B47642EF9D0BAA479CE7BF32">
    <w:name w:val="28F01D73B47642EF9D0BAA479CE7BF32"/>
  </w:style>
  <w:style w:type="paragraph" w:customStyle="1" w:styleId="0AC44E6B4FD74528A96B0A5D9543EF20">
    <w:name w:val="0AC44E6B4FD74528A96B0A5D9543EF20"/>
  </w:style>
  <w:style w:type="paragraph" w:customStyle="1" w:styleId="1DBFA1BDA9864E62A3D26CF1D845A4BE">
    <w:name w:val="1DBFA1BDA9864E62A3D26CF1D845A4BE"/>
  </w:style>
  <w:style w:type="paragraph" w:customStyle="1" w:styleId="D7DA2EAC94A64DBDAA35D54C37B17524">
    <w:name w:val="D7DA2EAC94A64DBDAA35D54C37B17524"/>
  </w:style>
  <w:style w:type="paragraph" w:customStyle="1" w:styleId="6C144C0DF3514C938CA65D112A6B86F9">
    <w:name w:val="6C144C0DF3514C938CA65D112A6B86F9"/>
  </w:style>
  <w:style w:type="paragraph" w:customStyle="1" w:styleId="3C00C60FE5DD44C2A2EF12FB519114BC">
    <w:name w:val="3C00C60FE5DD44C2A2EF12FB519114BC"/>
  </w:style>
  <w:style w:type="paragraph" w:customStyle="1" w:styleId="C9C89523CFE44957947C41ACF5FF103E">
    <w:name w:val="C9C89523CFE44957947C41ACF5FF103E"/>
  </w:style>
  <w:style w:type="paragraph" w:customStyle="1" w:styleId="4E9EC883EB9642C4B04EF31025BAE716">
    <w:name w:val="4E9EC883EB9642C4B04EF31025BAE716"/>
  </w:style>
  <w:style w:type="paragraph" w:customStyle="1" w:styleId="6D2B318D0B0543F992096651FEA85069">
    <w:name w:val="6D2B318D0B0543F992096651FEA85069"/>
  </w:style>
  <w:style w:type="paragraph" w:customStyle="1" w:styleId="68B8EC66E3EA4155A10F62AF6E0E174E">
    <w:name w:val="68B8EC66E3EA4155A10F62AF6E0E174E"/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35D2DE037004DC1AC358D80E32EC356">
    <w:name w:val="E35D2DE037004DC1AC358D80E32EC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gri özgeçmiş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2024-04-24T20:38:00Z</dcterms:created>
  <dcterms:modified xsi:type="dcterms:W3CDTF">2024-04-27T16:43:00Z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